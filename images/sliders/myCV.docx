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250"/>
        <w:gridCol w:w="6470"/>
      </w:tblGrid>
      <w:tr w:rsidR="001B2ABD" w:rsidTr="00E9336D">
        <w:trPr>
          <w:trHeight w:val="4410"/>
        </w:trPr>
        <w:tc>
          <w:tcPr>
            <w:tcW w:w="4070" w:type="dxa"/>
            <w:vAlign w:val="bottom"/>
          </w:tcPr>
          <w:p w:rsidR="001B2ABD" w:rsidRDefault="001B540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0EEDE4B6" wp14:editId="576BD981">
                  <wp:extent cx="2259675" cy="2355012"/>
                  <wp:effectExtent l="0" t="0" r="7620" b="7620"/>
                  <wp:docPr id="1" name="Picture 1" descr="C:\Users\KARABO\AppData\Local\Microsoft\Windows\INetCache\Content.Word\IMG-20200219-WA00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ARABO\AppData\Local\Microsoft\Windows\INetCache\Content.Word\IMG-20200219-WA00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425" cy="239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1D17D1" w:rsidRDefault="00BD4E88" w:rsidP="001B2ABD">
            <w:pPr>
              <w:pStyle w:val="Title"/>
              <w:rPr>
                <w:szCs w:val="96"/>
              </w:rPr>
            </w:pPr>
            <w:r w:rsidRPr="001D17D1">
              <w:rPr>
                <w:szCs w:val="96"/>
              </w:rPr>
              <w:t>MAKUA MT</w:t>
            </w:r>
          </w:p>
          <w:p w:rsidR="001B2ABD" w:rsidRDefault="000719CD" w:rsidP="00BD4E88">
            <w:pPr>
              <w:pStyle w:val="Subtitle"/>
            </w:pPr>
            <w:r>
              <w:rPr>
                <w:spacing w:val="0"/>
                <w:w w:val="100"/>
              </w:rPr>
              <w:t>Full stack web developer</w:t>
            </w:r>
          </w:p>
        </w:tc>
      </w:tr>
      <w:tr w:rsidR="001B2ABD" w:rsidTr="00E9336D">
        <w:tc>
          <w:tcPr>
            <w:tcW w:w="4070" w:type="dxa"/>
          </w:tcPr>
          <w:p w:rsidR="00887419" w:rsidRDefault="00E470A1" w:rsidP="00887419">
            <w:pPr>
              <w:pStyle w:val="Heading3"/>
            </w:pPr>
            <w:r>
              <w:t>About ME</w:t>
            </w:r>
          </w:p>
          <w:p w:rsidR="00E470A1" w:rsidRPr="00E470A1" w:rsidRDefault="00E470A1" w:rsidP="00E470A1">
            <w:r>
              <w:t>My passion lays on building responsive and user friendly website. I enjoy shearing my knowledge and always open to learning.</w:t>
            </w:r>
          </w:p>
          <w:sdt>
            <w:sdtPr>
              <w:id w:val="-1954003311"/>
              <w:placeholder>
                <w:docPart w:val="81E1C0D536CC47548109F1A41B733D0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E470A1" w:rsidRDefault="00A81BF7" w:rsidP="004D3011">
            <w:sdt>
              <w:sdtPr>
                <w:id w:val="1111563247"/>
                <w:placeholder>
                  <w:docPart w:val="9540E73B72AC457F950D639F922655A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E470A1">
              <w:t xml:space="preserve"> </w:t>
            </w:r>
            <w:r w:rsidR="00887419">
              <w:t>0761205557</w:t>
            </w:r>
          </w:p>
          <w:p w:rsidR="00E470A1" w:rsidRDefault="00E470A1" w:rsidP="004D3011">
            <w:sdt>
              <w:sdtPr>
                <w:id w:val="-240260293"/>
                <w:placeholder>
                  <w:docPart w:val="A0CE8F479D2847A7AD393A14ABA73C8E"/>
                </w:placeholder>
                <w:temporary/>
                <w:showingPlcHdr/>
                <w15:appearance w15:val="hidden"/>
              </w:sdtPr>
              <w:sdtContent>
                <w:r w:rsidRPr="004D3011">
                  <w:t>EMAIL:</w:t>
                </w:r>
              </w:sdtContent>
            </w:sdt>
            <w:r w:rsidR="001B5406">
              <w:t xml:space="preserve"> </w:t>
            </w:r>
            <w:hyperlink r:id="rId10" w:history="1">
              <w:r w:rsidR="001B5406" w:rsidRPr="00164F3D">
                <w:rPr>
                  <w:rStyle w:val="Hyperlink"/>
                </w:rPr>
                <w:t>makuatbang21@gmail.com</w:t>
              </w:r>
            </w:hyperlink>
          </w:p>
          <w:p w:rsidR="00E470A1" w:rsidRDefault="00E9336D" w:rsidP="004D3011">
            <w:r>
              <w:t>LinkedIn</w:t>
            </w:r>
            <w:r w:rsidR="00E470A1">
              <w:t>:</w:t>
            </w:r>
            <w:r>
              <w:t xml:space="preserve"> </w:t>
            </w:r>
            <w:hyperlink r:id="rId11" w:history="1">
              <w:r w:rsidR="001B5406" w:rsidRPr="00164F3D">
                <w:rPr>
                  <w:rStyle w:val="Hyperlink"/>
                </w:rPr>
                <w:t>www.linkedin.com/in/thabang-makua</w:t>
              </w:r>
            </w:hyperlink>
          </w:p>
          <w:p w:rsidR="001B5406" w:rsidRPr="00E470A1" w:rsidRDefault="001B5406" w:rsidP="004D3011">
            <w:pPr>
              <w:rPr>
                <w:color w:val="B85A22" w:themeColor="accent2" w:themeShade="BF"/>
                <w:u w:val="single"/>
              </w:rPr>
            </w:pPr>
            <w:r>
              <w:t xml:space="preserve">GitHub: </w:t>
            </w:r>
            <w:r w:rsidRPr="001B5406">
              <w:t>github.com/thabang21</w:t>
            </w:r>
          </w:p>
          <w:p w:rsidR="00F73E64" w:rsidRDefault="00E470A1" w:rsidP="00F73E64">
            <w:pPr>
              <w:pStyle w:val="Heading3"/>
            </w:pPr>
            <w:r>
              <w:t>RESIDENTIaL</w:t>
            </w:r>
            <w:r w:rsidR="00F73E64">
              <w:t xml:space="preserve"> Address:</w:t>
            </w:r>
          </w:p>
          <w:p w:rsidR="00F73E64" w:rsidRDefault="00E470A1" w:rsidP="004D3011">
            <w:r>
              <w:t>Bell Aire Complex,Vorna Valley</w:t>
            </w:r>
          </w:p>
          <w:p w:rsidR="00E470A1" w:rsidRDefault="00E470A1" w:rsidP="004D3011">
            <w:r>
              <w:t>Midrand</w:t>
            </w:r>
          </w:p>
          <w:p w:rsidR="004D3011" w:rsidRDefault="00E9336D" w:rsidP="00E9336D">
            <w:r>
              <w:t>1685</w:t>
            </w:r>
          </w:p>
          <w:sdt>
            <w:sdtPr>
              <w:id w:val="-1444214663"/>
              <w:placeholder>
                <w:docPart w:val="DA94D35AEDD042FCB632C094C5270799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887419" w:rsidP="004D3011">
            <w:r>
              <w:t>soccer</w:t>
            </w:r>
          </w:p>
          <w:p w:rsidR="004D3011" w:rsidRDefault="00887419" w:rsidP="004D3011">
            <w:r>
              <w:t>coding</w:t>
            </w:r>
          </w:p>
          <w:p w:rsidR="001B5406" w:rsidRDefault="001B5406" w:rsidP="004D3011">
            <w:bookmarkStart w:id="0" w:name="_GoBack"/>
            <w:bookmarkEnd w:id="0"/>
          </w:p>
          <w:p w:rsidR="004D3011" w:rsidRPr="004D3011" w:rsidRDefault="004D3011" w:rsidP="00887419"/>
        </w:tc>
        <w:tc>
          <w:tcPr>
            <w:tcW w:w="25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1E198888DE64C35A2F8FD741159AE63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1D17D1" w:rsidRDefault="001D17D1" w:rsidP="00B359E4">
            <w:pPr>
              <w:pStyle w:val="Heading4"/>
            </w:pPr>
            <w:r>
              <w:t>HyperionDev</w:t>
            </w:r>
          </w:p>
          <w:p w:rsidR="001D17D1" w:rsidRPr="001D17D1" w:rsidRDefault="001D17D1" w:rsidP="001D17D1">
            <w:r>
              <w:t>Full Stack Web Developer</w:t>
            </w:r>
          </w:p>
          <w:p w:rsidR="001D17D1" w:rsidRDefault="001D17D1" w:rsidP="001D17D1">
            <w:r>
              <w:t>Sep 2020 – March 2021</w:t>
            </w:r>
          </w:p>
          <w:p w:rsidR="001D17D1" w:rsidRDefault="001D17D1" w:rsidP="001D17D1"/>
          <w:p w:rsidR="00036450" w:rsidRDefault="00BD4E88" w:rsidP="00B359E4">
            <w:pPr>
              <w:pStyle w:val="Heading4"/>
            </w:pPr>
            <w:r>
              <w:t>UNIVERSITY OF LIMPOPOP</w:t>
            </w:r>
          </w:p>
          <w:p w:rsidR="00BD4E88" w:rsidRPr="00BD4E88" w:rsidRDefault="00887419" w:rsidP="00BD4E88">
            <w:r>
              <w:t>Degree</w:t>
            </w:r>
            <w:r w:rsidR="00BD4E88">
              <w:t xml:space="preserve"> Obtained: BSc Mathematical Science</w:t>
            </w:r>
          </w:p>
          <w:p w:rsidR="00036450" w:rsidRDefault="00BD4E88" w:rsidP="00B359E4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2017</w:t>
            </w:r>
          </w:p>
          <w:p w:rsidR="00BD4E88" w:rsidRPr="00BD4E88" w:rsidRDefault="00BD4E88" w:rsidP="00BD4E88">
            <w:r>
              <w:t>Majors: Mathematics and Applied Mathematics</w:t>
            </w:r>
          </w:p>
          <w:p w:rsidR="00036450" w:rsidRDefault="00036450" w:rsidP="00036450"/>
          <w:p w:rsidR="00036450" w:rsidRPr="00B359E4" w:rsidRDefault="00BD4E88" w:rsidP="00B359E4">
            <w:pPr>
              <w:pStyle w:val="Heading4"/>
            </w:pPr>
            <w:r>
              <w:t xml:space="preserve">Jane Furse </w:t>
            </w:r>
            <w:r w:rsidR="00887419">
              <w:t>Comprehensive</w:t>
            </w:r>
          </w:p>
          <w:p w:rsidR="00BD4E88" w:rsidRDefault="00BD4E88" w:rsidP="00B359E4">
            <w:pPr>
              <w:pStyle w:val="Date"/>
            </w:pPr>
            <w:r>
              <w:t>Qualification Obtained: Matric Certificate</w:t>
            </w:r>
          </w:p>
          <w:p w:rsidR="00036450" w:rsidRPr="00B359E4" w:rsidRDefault="001D17D1" w:rsidP="00B359E4">
            <w:pPr>
              <w:pStyle w:val="Date"/>
            </w:pPr>
            <w:r>
              <w:t xml:space="preserve">2002 - </w:t>
            </w:r>
            <w:r w:rsidR="00BD4E88">
              <w:t>2014</w:t>
            </w:r>
          </w:p>
          <w:p w:rsidR="00036450" w:rsidRDefault="00BD4E88" w:rsidP="00036450">
            <w:r>
              <w:t xml:space="preserve">Majors: Mathematics ,Life Science, physical Science, </w:t>
            </w:r>
            <w:r w:rsidR="00E9336D">
              <w:t>Geography, Life</w:t>
            </w:r>
            <w:r>
              <w:t xml:space="preserve"> Orientation, </w:t>
            </w:r>
            <w:r w:rsidR="00887419">
              <w:t>English, Sepedi</w:t>
            </w:r>
          </w:p>
          <w:p w:rsidR="000719CD" w:rsidRDefault="001B5406" w:rsidP="00E9336D">
            <w:pPr>
              <w:pStyle w:val="Heading2"/>
            </w:pPr>
            <w:r>
              <w:t>EXPERIENCE</w:t>
            </w:r>
          </w:p>
          <w:p w:rsidR="000719CD" w:rsidRDefault="000719CD" w:rsidP="000719CD">
            <w:pPr>
              <w:pStyle w:val="Heading4"/>
            </w:pPr>
            <w:r>
              <w:t>Ditheto group</w:t>
            </w:r>
          </w:p>
          <w:p w:rsidR="000719CD" w:rsidRPr="000719CD" w:rsidRDefault="000719CD" w:rsidP="000719CD">
            <w:r>
              <w:t>2020 June – 2020 Sep</w:t>
            </w:r>
          </w:p>
          <w:p w:rsidR="004D3011" w:rsidRDefault="00E9336D" w:rsidP="00036450">
            <w:r>
              <w:t>Front</w:t>
            </w:r>
            <w:r w:rsidR="000719CD">
              <w:t>-end</w:t>
            </w:r>
            <w:r>
              <w:t xml:space="preserve"> web</w:t>
            </w:r>
            <w:r w:rsidR="000719CD">
              <w:t xml:space="preserve"> developer</w:t>
            </w:r>
          </w:p>
          <w:p w:rsidR="000719CD" w:rsidRDefault="00E9336D" w:rsidP="00036450">
            <w:r>
              <w:t>Maintaining websites using HTML,CSS AND JAVASCRIPT</w:t>
            </w:r>
          </w:p>
          <w:p w:rsidR="00E9336D" w:rsidRDefault="00E9336D" w:rsidP="00E9336D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Skills</w:t>
            </w:r>
          </w:p>
          <w:p w:rsidR="00E9336D" w:rsidRDefault="00E9336D" w:rsidP="00036450">
            <w:r>
              <w:t>HTML5, CSS ,BOOTSTRAP, JAVASCRIPT, NODE.JS,REACT ,EXPRESS.JS, jQuery, MongoDB, C++</w:t>
            </w:r>
          </w:p>
          <w:p w:rsidR="004D3011" w:rsidRPr="004D3011" w:rsidRDefault="00036450" w:rsidP="00887419">
            <w:pPr>
              <w:pStyle w:val="Heading4"/>
            </w:pPr>
            <w:r w:rsidRPr="004D3011">
              <w:t xml:space="preserve"> </w:t>
            </w:r>
          </w:p>
          <w:p w:rsidR="00036450" w:rsidRPr="00887419" w:rsidRDefault="00036450" w:rsidP="00887419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Cs w:val="22"/>
              </w:rPr>
            </w:pPr>
          </w:p>
        </w:tc>
      </w:tr>
    </w:tbl>
    <w:p w:rsidR="0043117B" w:rsidRDefault="00A81BF7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BF7" w:rsidRDefault="00A81BF7" w:rsidP="000C45FF">
      <w:r>
        <w:separator/>
      </w:r>
    </w:p>
  </w:endnote>
  <w:endnote w:type="continuationSeparator" w:id="0">
    <w:p w:rsidR="00A81BF7" w:rsidRDefault="00A81BF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BF7" w:rsidRDefault="00A81BF7" w:rsidP="000C45FF">
      <w:r>
        <w:separator/>
      </w:r>
    </w:p>
  </w:footnote>
  <w:footnote w:type="continuationSeparator" w:id="0">
    <w:p w:rsidR="00A81BF7" w:rsidRDefault="00A81BF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8"/>
    <w:rsid w:val="00036450"/>
    <w:rsid w:val="000719CD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B5406"/>
    <w:rsid w:val="001D17D1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87419"/>
    <w:rsid w:val="009260CD"/>
    <w:rsid w:val="00952C25"/>
    <w:rsid w:val="00A2118D"/>
    <w:rsid w:val="00A425DE"/>
    <w:rsid w:val="00A81BF7"/>
    <w:rsid w:val="00A95E5E"/>
    <w:rsid w:val="00AD76E2"/>
    <w:rsid w:val="00B20152"/>
    <w:rsid w:val="00B359E4"/>
    <w:rsid w:val="00B57D98"/>
    <w:rsid w:val="00B70850"/>
    <w:rsid w:val="00BD4E88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470A1"/>
    <w:rsid w:val="00E55D74"/>
    <w:rsid w:val="00E9336D"/>
    <w:rsid w:val="00F60274"/>
    <w:rsid w:val="00F73E6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thabang-maku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kuatbang21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B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E1C0D536CC47548109F1A41B73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9B82-DFE0-4FD8-B446-DDF21B26EB9B}"/>
      </w:docPartPr>
      <w:docPartBody>
        <w:p w:rsidR="00186432" w:rsidRDefault="00165589">
          <w:pPr>
            <w:pStyle w:val="81E1C0D536CC47548109F1A41B733D01"/>
          </w:pPr>
          <w:r w:rsidRPr="00CB0055">
            <w:t>Contact</w:t>
          </w:r>
        </w:p>
      </w:docPartBody>
    </w:docPart>
    <w:docPart>
      <w:docPartPr>
        <w:name w:val="9540E73B72AC457F950D639F92265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6F02A-9B70-4266-B049-7418FB2EFCE9}"/>
      </w:docPartPr>
      <w:docPartBody>
        <w:p w:rsidR="00186432" w:rsidRDefault="00165589">
          <w:pPr>
            <w:pStyle w:val="9540E73B72AC457F950D639F922655A3"/>
          </w:pPr>
          <w:r w:rsidRPr="004D3011">
            <w:t>PHONE:</w:t>
          </w:r>
        </w:p>
      </w:docPartBody>
    </w:docPart>
    <w:docPart>
      <w:docPartPr>
        <w:name w:val="DA94D35AEDD042FCB632C094C5270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1F2FF-D4AB-4891-AE29-6D5BF4C00B2F}"/>
      </w:docPartPr>
      <w:docPartBody>
        <w:p w:rsidR="00186432" w:rsidRDefault="00165589">
          <w:pPr>
            <w:pStyle w:val="DA94D35AEDD042FCB632C094C5270799"/>
          </w:pPr>
          <w:r w:rsidRPr="00CB0055">
            <w:t>Hobbies</w:t>
          </w:r>
        </w:p>
      </w:docPartBody>
    </w:docPart>
    <w:docPart>
      <w:docPartPr>
        <w:name w:val="31E198888DE64C35A2F8FD741159A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2BA8-BCF5-4C78-9E25-F045C96640CD}"/>
      </w:docPartPr>
      <w:docPartBody>
        <w:p w:rsidR="00186432" w:rsidRDefault="00165589">
          <w:pPr>
            <w:pStyle w:val="31E198888DE64C35A2F8FD741159AE63"/>
          </w:pPr>
          <w:r w:rsidRPr="00036450">
            <w:t>EDUCATION</w:t>
          </w:r>
        </w:p>
      </w:docPartBody>
    </w:docPart>
    <w:docPart>
      <w:docPartPr>
        <w:name w:val="A0CE8F479D2847A7AD393A14ABA7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87363-CB75-4969-827F-A2FE9DB933B0}"/>
      </w:docPartPr>
      <w:docPartBody>
        <w:p w:rsidR="00000000" w:rsidRDefault="00186432" w:rsidP="00186432">
          <w:pPr>
            <w:pStyle w:val="A0CE8F479D2847A7AD393A14ABA73C8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89"/>
    <w:rsid w:val="00165589"/>
    <w:rsid w:val="00186432"/>
    <w:rsid w:val="00DC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F8FA87EE704EC292409F18353C5B50">
    <w:name w:val="1BF8FA87EE704EC292409F18353C5B50"/>
  </w:style>
  <w:style w:type="paragraph" w:customStyle="1" w:styleId="29D4E79B471E474EBBD15D6424792233">
    <w:name w:val="29D4E79B471E474EBBD15D6424792233"/>
  </w:style>
  <w:style w:type="paragraph" w:customStyle="1" w:styleId="0EC81D16E6194E70BBBE086A6E9D5538">
    <w:name w:val="0EC81D16E6194E70BBBE086A6E9D5538"/>
  </w:style>
  <w:style w:type="paragraph" w:customStyle="1" w:styleId="5F220C466FE84AAC9A29F74D5FCF38B5">
    <w:name w:val="5F220C466FE84AAC9A29F74D5FCF38B5"/>
  </w:style>
  <w:style w:type="paragraph" w:customStyle="1" w:styleId="81E1C0D536CC47548109F1A41B733D01">
    <w:name w:val="81E1C0D536CC47548109F1A41B733D01"/>
  </w:style>
  <w:style w:type="paragraph" w:customStyle="1" w:styleId="9540E73B72AC457F950D639F922655A3">
    <w:name w:val="9540E73B72AC457F950D639F922655A3"/>
  </w:style>
  <w:style w:type="paragraph" w:customStyle="1" w:styleId="FA129448D7164483A0FA69CDEB4B274E">
    <w:name w:val="FA129448D7164483A0FA69CDEB4B274E"/>
  </w:style>
  <w:style w:type="paragraph" w:customStyle="1" w:styleId="6945637EDDC247D08068C536D901EB5E">
    <w:name w:val="6945637EDDC247D08068C536D901EB5E"/>
  </w:style>
  <w:style w:type="paragraph" w:customStyle="1" w:styleId="5522B1C5F17D4783930AAA0A3A7A0D04">
    <w:name w:val="5522B1C5F17D4783930AAA0A3A7A0D04"/>
  </w:style>
  <w:style w:type="paragraph" w:customStyle="1" w:styleId="4869387485DA4E4B9C6BCC7D65123F1C">
    <w:name w:val="4869387485DA4E4B9C6BCC7D65123F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072CBF6CAE94BE9A40991E7A6C4C91F">
    <w:name w:val="A072CBF6CAE94BE9A40991E7A6C4C91F"/>
  </w:style>
  <w:style w:type="paragraph" w:customStyle="1" w:styleId="DA94D35AEDD042FCB632C094C5270799">
    <w:name w:val="DA94D35AEDD042FCB632C094C5270799"/>
  </w:style>
  <w:style w:type="paragraph" w:customStyle="1" w:styleId="622B7007B0734C8291919F87103742BE">
    <w:name w:val="622B7007B0734C8291919F87103742BE"/>
  </w:style>
  <w:style w:type="paragraph" w:customStyle="1" w:styleId="9E764F2851F2415E8A4C896C31C67FB7">
    <w:name w:val="9E764F2851F2415E8A4C896C31C67FB7"/>
  </w:style>
  <w:style w:type="paragraph" w:customStyle="1" w:styleId="8E3482BF273B4FDC864DBF9CC048E3B1">
    <w:name w:val="8E3482BF273B4FDC864DBF9CC048E3B1"/>
  </w:style>
  <w:style w:type="paragraph" w:customStyle="1" w:styleId="7433C3714BFC4AF5A9F53D3D39520FE7">
    <w:name w:val="7433C3714BFC4AF5A9F53D3D39520FE7"/>
  </w:style>
  <w:style w:type="paragraph" w:customStyle="1" w:styleId="31E198888DE64C35A2F8FD741159AE63">
    <w:name w:val="31E198888DE64C35A2F8FD741159AE63"/>
  </w:style>
  <w:style w:type="paragraph" w:customStyle="1" w:styleId="3D1E986B3EF5432987DCDACDA58489A2">
    <w:name w:val="3D1E986B3EF5432987DCDACDA58489A2"/>
  </w:style>
  <w:style w:type="paragraph" w:customStyle="1" w:styleId="260EE65C4BDF49D08E3D493AFECAC53A">
    <w:name w:val="260EE65C4BDF49D08E3D493AFECAC53A"/>
  </w:style>
  <w:style w:type="paragraph" w:customStyle="1" w:styleId="C0D4F0C3CB754A1A926F0EDE1AF7B4D6">
    <w:name w:val="C0D4F0C3CB754A1A926F0EDE1AF7B4D6"/>
  </w:style>
  <w:style w:type="paragraph" w:customStyle="1" w:styleId="50D42F294B724E70A47DDE87D3DAC80A">
    <w:name w:val="50D42F294B724E70A47DDE87D3DAC80A"/>
  </w:style>
  <w:style w:type="paragraph" w:customStyle="1" w:styleId="5BB2C2BA3F8743D6908B88A03157336A">
    <w:name w:val="5BB2C2BA3F8743D6908B88A03157336A"/>
  </w:style>
  <w:style w:type="paragraph" w:customStyle="1" w:styleId="E72F8EDC55054FD49DC336FD739384FB">
    <w:name w:val="E72F8EDC55054FD49DC336FD739384FB"/>
  </w:style>
  <w:style w:type="paragraph" w:customStyle="1" w:styleId="F61BA221D7CF44349D921A8F7DA76446">
    <w:name w:val="F61BA221D7CF44349D921A8F7DA76446"/>
  </w:style>
  <w:style w:type="paragraph" w:customStyle="1" w:styleId="7C60E1C241CB45C1845202F0F719D34E">
    <w:name w:val="7C60E1C241CB45C1845202F0F719D34E"/>
  </w:style>
  <w:style w:type="paragraph" w:customStyle="1" w:styleId="A9C6AA1DA8004620886F0F27852E0963">
    <w:name w:val="A9C6AA1DA8004620886F0F27852E0963"/>
  </w:style>
  <w:style w:type="paragraph" w:customStyle="1" w:styleId="4E0B777D22EA4C8186295AFE6A37D66F">
    <w:name w:val="4E0B777D22EA4C8186295AFE6A37D66F"/>
  </w:style>
  <w:style w:type="paragraph" w:customStyle="1" w:styleId="C77F0805FA67410DB7B12730602770C1">
    <w:name w:val="C77F0805FA67410DB7B12730602770C1"/>
  </w:style>
  <w:style w:type="paragraph" w:customStyle="1" w:styleId="77730EFDFBB84F25B50FDE2257467531">
    <w:name w:val="77730EFDFBB84F25B50FDE2257467531"/>
  </w:style>
  <w:style w:type="paragraph" w:customStyle="1" w:styleId="5205FB7BE8254DAFB7BB2F1A01CE1671">
    <w:name w:val="5205FB7BE8254DAFB7BB2F1A01CE1671"/>
  </w:style>
  <w:style w:type="paragraph" w:customStyle="1" w:styleId="904DA54E752A436DA97B67ABDA203D48">
    <w:name w:val="904DA54E752A436DA97B67ABDA203D48"/>
  </w:style>
  <w:style w:type="paragraph" w:customStyle="1" w:styleId="6A7D21DB2DA64F9ABF9B171BB0EF9D0A">
    <w:name w:val="6A7D21DB2DA64F9ABF9B171BB0EF9D0A"/>
  </w:style>
  <w:style w:type="paragraph" w:customStyle="1" w:styleId="BDDDA961EEB24A3DA98BAB7080BFAA8C">
    <w:name w:val="BDDDA961EEB24A3DA98BAB7080BFAA8C"/>
  </w:style>
  <w:style w:type="paragraph" w:customStyle="1" w:styleId="40E7927439A04B2995A40CCE6007EDCA">
    <w:name w:val="40E7927439A04B2995A40CCE6007EDCA"/>
  </w:style>
  <w:style w:type="paragraph" w:customStyle="1" w:styleId="09934271E8714E21BEEE1F1102805717">
    <w:name w:val="09934271E8714E21BEEE1F1102805717"/>
  </w:style>
  <w:style w:type="paragraph" w:customStyle="1" w:styleId="86F6ECA4950340E989A93751AA3F18D1">
    <w:name w:val="86F6ECA4950340E989A93751AA3F18D1"/>
  </w:style>
  <w:style w:type="paragraph" w:customStyle="1" w:styleId="5D6FD5D0AF344F2590C3D26B9AC820C1">
    <w:name w:val="5D6FD5D0AF344F2590C3D26B9AC820C1"/>
  </w:style>
  <w:style w:type="paragraph" w:customStyle="1" w:styleId="DAFF9D2226384AA8B7FBDF2162EE3654">
    <w:name w:val="DAFF9D2226384AA8B7FBDF2162EE3654"/>
  </w:style>
  <w:style w:type="paragraph" w:customStyle="1" w:styleId="AB3FD8348CD54883ACCDAA8046FF0EBE">
    <w:name w:val="AB3FD8348CD54883ACCDAA8046FF0EBE"/>
  </w:style>
  <w:style w:type="paragraph" w:customStyle="1" w:styleId="A9740BB346ED420BA24B94CFB198F521">
    <w:name w:val="A9740BB346ED420BA24B94CFB198F52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588BF0ABB1A4DB890CE7D85A32AF40C">
    <w:name w:val="6588BF0ABB1A4DB890CE7D85A32AF40C"/>
  </w:style>
  <w:style w:type="paragraph" w:customStyle="1" w:styleId="9AE785BCF22341D29C5AEF10B47F0621">
    <w:name w:val="9AE785BCF22341D29C5AEF10B47F0621"/>
    <w:rsid w:val="00165589"/>
  </w:style>
  <w:style w:type="paragraph" w:customStyle="1" w:styleId="4EA34748D10D495C9219B6D9EAC65819">
    <w:name w:val="4EA34748D10D495C9219B6D9EAC65819"/>
    <w:rsid w:val="00165589"/>
  </w:style>
  <w:style w:type="paragraph" w:customStyle="1" w:styleId="D7F4F3C262084F7CBF82A52DCBC6997A">
    <w:name w:val="D7F4F3C262084F7CBF82A52DCBC6997A"/>
    <w:rsid w:val="00165589"/>
  </w:style>
  <w:style w:type="paragraph" w:customStyle="1" w:styleId="A0CE8F479D2847A7AD393A14ABA73C8E">
    <w:name w:val="A0CE8F479D2847A7AD393A14ABA73C8E"/>
    <w:rsid w:val="00186432"/>
  </w:style>
  <w:style w:type="paragraph" w:customStyle="1" w:styleId="05FA64DDCCDF47F1A7410CC591EE1F7C">
    <w:name w:val="05FA64DDCCDF47F1A7410CC591EE1F7C"/>
    <w:rsid w:val="00186432"/>
  </w:style>
  <w:style w:type="paragraph" w:customStyle="1" w:styleId="4B91ABE0C79D4A52999EA85E8FC4AEBA">
    <w:name w:val="4B91ABE0C79D4A52999EA85E8FC4AEBA"/>
    <w:rsid w:val="001864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2021-03-09T21:00:00Z</dcterms:created>
  <dcterms:modified xsi:type="dcterms:W3CDTF">2021-03-09T21:00:00Z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